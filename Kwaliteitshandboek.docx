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b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3F138D" w:rsidRPr="00501E9B" w14:paraId="79E73A99" w14:textId="77777777" w:rsidTr="00B7520C">
            <w:tc>
              <w:tcPr>
                <w:tcW w:w="7054" w:type="dxa"/>
              </w:tcPr>
              <w:p w14:paraId="79E73A97" w14:textId="77777777" w:rsidR="00A12C10" w:rsidRPr="00501E9B" w:rsidRDefault="00A12C10" w:rsidP="00576C56">
                <w:pPr>
                  <w:rPr>
                    <w:rFonts w:cs="Arial"/>
                    <w:b/>
                  </w:rPr>
                </w:pPr>
                <w:r w:rsidRPr="00501E9B">
                  <w:rPr>
                    <w:rFonts w:cs="Arial"/>
                    <w:b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79E73A98" w14:textId="77777777" w:rsidR="00A12C10" w:rsidRPr="00501E9B" w:rsidRDefault="00A12C10" w:rsidP="00576C56">
                <w:pPr>
                  <w:rPr>
                    <w:rFonts w:cs="Arial"/>
                    <w:b/>
                  </w:rPr>
                </w:pPr>
              </w:p>
            </w:tc>
          </w:tr>
          <w:tr w:rsidR="003F138D" w:rsidRPr="00501E9B" w14:paraId="79E73A9D" w14:textId="77777777" w:rsidTr="00B7520C">
            <w:tc>
              <w:tcPr>
                <w:tcW w:w="7054" w:type="dxa"/>
              </w:tcPr>
              <w:p w14:paraId="79E73A9A" w14:textId="22A0F702" w:rsidR="000D071E" w:rsidRPr="00501E9B" w:rsidRDefault="00B60A58" w:rsidP="00576C56">
                <w:pPr>
                  <w:rPr>
                    <w:rFonts w:cs="Arial"/>
                    <w:szCs w:val="20"/>
                  </w:rPr>
                </w:pPr>
                <w:r w:rsidRPr="00501E9B">
                  <w:rPr>
                    <w:rFonts w:cs="Arial"/>
                    <w:szCs w:val="20"/>
                  </w:rPr>
                  <w:t xml:space="preserve">Emiel van </w:t>
                </w:r>
                <w:proofErr w:type="spellStart"/>
                <w:r w:rsidRPr="00501E9B">
                  <w:rPr>
                    <w:rFonts w:cs="Arial"/>
                    <w:szCs w:val="20"/>
                  </w:rPr>
                  <w:t>Killsdonk</w:t>
                </w:r>
                <w:proofErr w:type="spellEnd"/>
              </w:p>
              <w:p w14:paraId="5DD0C3D3" w14:textId="77777777" w:rsidR="003B21D4" w:rsidRPr="00501E9B" w:rsidRDefault="00B60A58" w:rsidP="003B21D4">
                <w:pPr>
                  <w:pStyle w:val="Geenafstand"/>
                  <w:rPr>
                    <w:lang w:eastAsia="en-US"/>
                  </w:rPr>
                </w:pPr>
                <w:r w:rsidRPr="00501E9B">
                  <w:rPr>
                    <w:lang w:eastAsia="en-US"/>
                  </w:rPr>
                  <w:t>Volkan Welp</w:t>
                </w:r>
              </w:p>
              <w:p w14:paraId="79E73A9B" w14:textId="3014E026" w:rsidR="00B60A58" w:rsidRPr="00501E9B" w:rsidRDefault="00B60A58" w:rsidP="003B21D4">
                <w:pPr>
                  <w:pStyle w:val="Geenafstand"/>
                  <w:rPr>
                    <w:lang w:eastAsia="en-US"/>
                  </w:rPr>
                </w:pPr>
                <w:r w:rsidRPr="00501E9B">
                  <w:rPr>
                    <w:lang w:eastAsia="en-US"/>
                  </w:rPr>
                  <w:t>Dean Michiels</w:t>
                </w:r>
              </w:p>
            </w:tc>
            <w:tc>
              <w:tcPr>
                <w:tcW w:w="2234" w:type="dxa"/>
              </w:tcPr>
              <w:p w14:paraId="79E73A9C" w14:textId="77777777" w:rsidR="00A12C10" w:rsidRPr="00501E9B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014"/>
          </w:tblGrid>
          <w:tr w:rsidR="003F138D" w:rsidRPr="00501E9B" w14:paraId="79E73A9F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E73A9E" w14:textId="77777777" w:rsidR="000202AF" w:rsidRPr="00501E9B" w:rsidRDefault="000202AF" w:rsidP="000202AF">
                <w:r w:rsidRPr="00501E9B"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7216" behindDoc="0" locked="0" layoutInCell="1" allowOverlap="1" wp14:anchorId="79E73AFD" wp14:editId="79E73AFE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3F138D" w:rsidRPr="00501E9B" w14:paraId="79E73AA1" w14:textId="77777777" w:rsidTr="000202AF">
            <w:tc>
              <w:tcPr>
                <w:tcW w:w="7442" w:type="dxa"/>
              </w:tcPr>
              <w:sdt>
                <w:sdtPr>
                  <w:rPr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9E73AA0" w14:textId="77777777" w:rsidR="000202AF" w:rsidRPr="00501E9B" w:rsidRDefault="00CC4E8C" w:rsidP="00B73D42">
                    <w:pPr>
                      <w:rPr>
                        <w:sz w:val="80"/>
                        <w:szCs w:val="80"/>
                      </w:rPr>
                    </w:pPr>
                    <w:r w:rsidRPr="00501E9B">
                      <w:rPr>
                        <w:sz w:val="80"/>
                        <w:szCs w:val="80"/>
                      </w:rPr>
                      <w:t>Kwaliteitshandboek</w:t>
                    </w:r>
                  </w:p>
                </w:sdtContent>
              </w:sdt>
            </w:tc>
          </w:tr>
          <w:tr w:rsidR="003F138D" w:rsidRPr="00501E9B" w14:paraId="79E73AA3" w14:textId="77777777" w:rsidTr="000202AF">
            <w:tc>
              <w:tcPr>
                <w:tcW w:w="7442" w:type="dxa"/>
              </w:tcPr>
              <w:p w14:paraId="79E73AA2" w14:textId="2F5B8EFE" w:rsidR="000202AF" w:rsidRPr="00501E9B" w:rsidRDefault="000202AF" w:rsidP="000202AF">
                <w:pPr>
                  <w:rPr>
                    <w:i/>
                    <w:sz w:val="28"/>
                    <w:szCs w:val="28"/>
                  </w:rPr>
                </w:pPr>
              </w:p>
            </w:tc>
          </w:tr>
        </w:tbl>
        <w:p w14:paraId="79E73AA4" w14:textId="77777777" w:rsidR="00171C89" w:rsidRPr="00501E9B" w:rsidRDefault="00304F02" w:rsidP="00304F02">
          <w:pPr>
            <w:rPr>
              <w:rFonts w:ascii="Arial" w:hAnsi="Arial" w:cs="Arial"/>
            </w:rPr>
          </w:pPr>
          <w:r w:rsidRPr="00501E9B">
            <w:t xml:space="preserve"> </w:t>
          </w:r>
        </w:p>
      </w:sdtContent>
    </w:sdt>
    <w:p w14:paraId="79E73AA5" w14:textId="77777777" w:rsidR="00171C89" w:rsidRPr="00501E9B" w:rsidRDefault="00171C89" w:rsidP="00576C56">
      <w:pPr>
        <w:rPr>
          <w:rFonts w:ascii="Arial" w:hAnsi="Arial" w:cs="Arial"/>
        </w:rPr>
      </w:pPr>
    </w:p>
    <w:p w14:paraId="79E73AA6" w14:textId="77777777" w:rsidR="0066776B" w:rsidRPr="00501E9B" w:rsidRDefault="0066776B" w:rsidP="00576C56">
      <w:pPr>
        <w:rPr>
          <w:rFonts w:ascii="Arial" w:hAnsi="Arial" w:cs="Arial"/>
        </w:rPr>
      </w:pPr>
    </w:p>
    <w:p w14:paraId="79E73AA7" w14:textId="77777777" w:rsidR="00C40CE8" w:rsidRPr="00501E9B" w:rsidRDefault="007322D4" w:rsidP="0056529E">
      <w:pPr>
        <w:rPr>
          <w:rFonts w:ascii="Arial" w:hAnsi="Arial" w:cs="Arial"/>
        </w:rPr>
      </w:pPr>
      <w:r w:rsidRPr="00501E9B"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79E73AFF" wp14:editId="79E73B00">
            <wp:simplePos x="0" y="0"/>
            <wp:positionH relativeFrom="column">
              <wp:posOffset>-635</wp:posOffset>
            </wp:positionH>
            <wp:positionV relativeFrom="paragraph">
              <wp:posOffset>3990340</wp:posOffset>
            </wp:positionV>
            <wp:extent cx="5715000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28" y="21375"/>
                <wp:lineTo x="21528" y="0"/>
                <wp:lineTo x="0" y="0"/>
              </wp:wrapPolygon>
            </wp:wrapThrough>
            <wp:docPr id="2" name="Afbeelding 2" descr="Afbeeldingsresultaat voor dilbert kwalite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kwalite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 w:rsidRPr="00501E9B">
        <w:rPr>
          <w:rFonts w:ascii="Arial" w:hAnsi="Arial" w:cs="Arial"/>
        </w:rPr>
        <w:t xml:space="preserve"> </w:t>
      </w:r>
      <w:r w:rsidR="00C40CE8" w:rsidRPr="00501E9B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9E73AA8" w14:textId="77777777" w:rsidR="00AD7800" w:rsidRPr="00501E9B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 w:rsidRPr="00501E9B"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79E73AA9" w14:textId="77777777" w:rsidR="007322D4" w:rsidRPr="00501E9B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 w:rsidRPr="00501E9B"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 w:rsidRPr="00501E9B"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 w:rsidRPr="00501E9B"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8360" w:history="1">
            <w:r w:rsidR="007322D4" w:rsidRPr="00501E9B">
              <w:rPr>
                <w:rStyle w:val="Hyperlink"/>
                <w:noProof/>
                <w:color w:val="auto"/>
              </w:rPr>
              <w:t>1.</w:t>
            </w:r>
            <w:r w:rsidR="007322D4" w:rsidRPr="00501E9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7322D4" w:rsidRPr="00501E9B">
              <w:rPr>
                <w:rStyle w:val="Hyperlink"/>
                <w:noProof/>
                <w:color w:val="auto"/>
              </w:rPr>
              <w:t>Kwaliteitshandboek</w:t>
            </w:r>
            <w:r w:rsidR="007322D4" w:rsidRPr="00501E9B">
              <w:rPr>
                <w:noProof/>
                <w:webHidden/>
              </w:rPr>
              <w:tab/>
            </w:r>
            <w:r w:rsidR="007322D4" w:rsidRPr="00501E9B">
              <w:rPr>
                <w:noProof/>
                <w:webHidden/>
              </w:rPr>
              <w:fldChar w:fldCharType="begin"/>
            </w:r>
            <w:r w:rsidR="007322D4" w:rsidRPr="00501E9B">
              <w:rPr>
                <w:noProof/>
                <w:webHidden/>
              </w:rPr>
              <w:instrText xml:space="preserve"> PAGEREF _Toc462308360 \h </w:instrText>
            </w:r>
            <w:r w:rsidR="007322D4" w:rsidRPr="00501E9B">
              <w:rPr>
                <w:noProof/>
                <w:webHidden/>
              </w:rPr>
            </w:r>
            <w:r w:rsidR="007322D4" w:rsidRPr="00501E9B">
              <w:rPr>
                <w:noProof/>
                <w:webHidden/>
              </w:rPr>
              <w:fldChar w:fldCharType="separate"/>
            </w:r>
            <w:r w:rsidR="007322D4" w:rsidRPr="00501E9B">
              <w:rPr>
                <w:noProof/>
                <w:webHidden/>
              </w:rPr>
              <w:t>3</w:t>
            </w:r>
            <w:r w:rsidR="007322D4" w:rsidRPr="00501E9B">
              <w:rPr>
                <w:noProof/>
                <w:webHidden/>
              </w:rPr>
              <w:fldChar w:fldCharType="end"/>
            </w:r>
          </w:hyperlink>
        </w:p>
        <w:p w14:paraId="79E73AAA" w14:textId="77777777" w:rsidR="007322D4" w:rsidRPr="00501E9B" w:rsidRDefault="00501E9B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1" w:history="1">
            <w:r w:rsidR="007322D4" w:rsidRPr="00501E9B">
              <w:rPr>
                <w:rStyle w:val="Hyperlink"/>
                <w:noProof/>
                <w:color w:val="auto"/>
              </w:rPr>
              <w:t>1.1</w:t>
            </w:r>
            <w:r w:rsidR="007322D4" w:rsidRPr="00501E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501E9B">
              <w:rPr>
                <w:rStyle w:val="Hyperlink"/>
                <w:noProof/>
                <w:color w:val="auto"/>
              </w:rPr>
              <w:t>De planning van de realisatie en de test</w:t>
            </w:r>
            <w:r w:rsidR="007322D4" w:rsidRPr="00501E9B">
              <w:rPr>
                <w:noProof/>
                <w:webHidden/>
              </w:rPr>
              <w:tab/>
            </w:r>
            <w:r w:rsidR="007322D4" w:rsidRPr="00501E9B">
              <w:rPr>
                <w:noProof/>
                <w:webHidden/>
              </w:rPr>
              <w:fldChar w:fldCharType="begin"/>
            </w:r>
            <w:r w:rsidR="007322D4" w:rsidRPr="00501E9B">
              <w:rPr>
                <w:noProof/>
                <w:webHidden/>
              </w:rPr>
              <w:instrText xml:space="preserve"> PAGEREF _Toc462308361 \h </w:instrText>
            </w:r>
            <w:r w:rsidR="007322D4" w:rsidRPr="00501E9B">
              <w:rPr>
                <w:noProof/>
                <w:webHidden/>
              </w:rPr>
            </w:r>
            <w:r w:rsidR="007322D4" w:rsidRPr="00501E9B">
              <w:rPr>
                <w:noProof/>
                <w:webHidden/>
              </w:rPr>
              <w:fldChar w:fldCharType="separate"/>
            </w:r>
            <w:r w:rsidR="007322D4" w:rsidRPr="00501E9B">
              <w:rPr>
                <w:noProof/>
                <w:webHidden/>
              </w:rPr>
              <w:t>3</w:t>
            </w:r>
            <w:r w:rsidR="007322D4" w:rsidRPr="00501E9B">
              <w:rPr>
                <w:noProof/>
                <w:webHidden/>
              </w:rPr>
              <w:fldChar w:fldCharType="end"/>
            </w:r>
          </w:hyperlink>
        </w:p>
        <w:p w14:paraId="79E73AAB" w14:textId="77777777" w:rsidR="007322D4" w:rsidRPr="00501E9B" w:rsidRDefault="00501E9B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2" w:history="1">
            <w:r w:rsidR="007322D4" w:rsidRPr="00501E9B">
              <w:rPr>
                <w:rStyle w:val="Hyperlink"/>
                <w:noProof/>
                <w:color w:val="auto"/>
              </w:rPr>
              <w:t>1.2</w:t>
            </w:r>
            <w:r w:rsidR="007322D4" w:rsidRPr="00501E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501E9B">
              <w:rPr>
                <w:rStyle w:val="Hyperlink"/>
                <w:noProof/>
                <w:color w:val="auto"/>
              </w:rPr>
              <w:t>De realisatie</w:t>
            </w:r>
            <w:r w:rsidR="007322D4" w:rsidRPr="00501E9B">
              <w:rPr>
                <w:noProof/>
                <w:webHidden/>
              </w:rPr>
              <w:tab/>
            </w:r>
            <w:r w:rsidR="007322D4" w:rsidRPr="00501E9B">
              <w:rPr>
                <w:noProof/>
                <w:webHidden/>
              </w:rPr>
              <w:fldChar w:fldCharType="begin"/>
            </w:r>
            <w:r w:rsidR="007322D4" w:rsidRPr="00501E9B">
              <w:rPr>
                <w:noProof/>
                <w:webHidden/>
              </w:rPr>
              <w:instrText xml:space="preserve"> PAGEREF _Toc462308362 \h </w:instrText>
            </w:r>
            <w:r w:rsidR="007322D4" w:rsidRPr="00501E9B">
              <w:rPr>
                <w:noProof/>
                <w:webHidden/>
              </w:rPr>
            </w:r>
            <w:r w:rsidR="007322D4" w:rsidRPr="00501E9B">
              <w:rPr>
                <w:noProof/>
                <w:webHidden/>
              </w:rPr>
              <w:fldChar w:fldCharType="separate"/>
            </w:r>
            <w:r w:rsidR="007322D4" w:rsidRPr="00501E9B">
              <w:rPr>
                <w:noProof/>
                <w:webHidden/>
              </w:rPr>
              <w:t>3</w:t>
            </w:r>
            <w:r w:rsidR="007322D4" w:rsidRPr="00501E9B">
              <w:rPr>
                <w:noProof/>
                <w:webHidden/>
              </w:rPr>
              <w:fldChar w:fldCharType="end"/>
            </w:r>
          </w:hyperlink>
        </w:p>
        <w:p w14:paraId="79E73AAC" w14:textId="77777777" w:rsidR="007322D4" w:rsidRPr="00501E9B" w:rsidRDefault="00501E9B">
          <w:pPr>
            <w:pStyle w:val="Inhopg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nl-NL"/>
            </w:rPr>
          </w:pPr>
          <w:hyperlink w:anchor="_Toc462308363" w:history="1">
            <w:r w:rsidR="007322D4" w:rsidRPr="00501E9B">
              <w:rPr>
                <w:rStyle w:val="Hyperlink"/>
                <w:noProof/>
                <w:color w:val="auto"/>
              </w:rPr>
              <w:t>1.3</w:t>
            </w:r>
            <w:r w:rsidR="007322D4" w:rsidRPr="00501E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nl-NL"/>
              </w:rPr>
              <w:tab/>
            </w:r>
            <w:r w:rsidR="007322D4" w:rsidRPr="00501E9B">
              <w:rPr>
                <w:rStyle w:val="Hyperlink"/>
                <w:noProof/>
                <w:color w:val="auto"/>
              </w:rPr>
              <w:t>De wijzigingen na de test</w:t>
            </w:r>
            <w:r w:rsidR="007322D4" w:rsidRPr="00501E9B">
              <w:rPr>
                <w:noProof/>
                <w:webHidden/>
              </w:rPr>
              <w:tab/>
            </w:r>
            <w:r w:rsidR="007322D4" w:rsidRPr="00501E9B">
              <w:rPr>
                <w:noProof/>
                <w:webHidden/>
              </w:rPr>
              <w:fldChar w:fldCharType="begin"/>
            </w:r>
            <w:r w:rsidR="007322D4" w:rsidRPr="00501E9B">
              <w:rPr>
                <w:noProof/>
                <w:webHidden/>
              </w:rPr>
              <w:instrText xml:space="preserve"> PAGEREF _Toc462308363 \h </w:instrText>
            </w:r>
            <w:r w:rsidR="007322D4" w:rsidRPr="00501E9B">
              <w:rPr>
                <w:noProof/>
                <w:webHidden/>
              </w:rPr>
            </w:r>
            <w:r w:rsidR="007322D4" w:rsidRPr="00501E9B">
              <w:rPr>
                <w:noProof/>
                <w:webHidden/>
              </w:rPr>
              <w:fldChar w:fldCharType="separate"/>
            </w:r>
            <w:r w:rsidR="007322D4" w:rsidRPr="00501E9B">
              <w:rPr>
                <w:noProof/>
                <w:webHidden/>
              </w:rPr>
              <w:t>3</w:t>
            </w:r>
            <w:r w:rsidR="007322D4" w:rsidRPr="00501E9B">
              <w:rPr>
                <w:noProof/>
                <w:webHidden/>
              </w:rPr>
              <w:fldChar w:fldCharType="end"/>
            </w:r>
          </w:hyperlink>
        </w:p>
        <w:p w14:paraId="79E73AAD" w14:textId="77777777" w:rsidR="005754E0" w:rsidRPr="00501E9B" w:rsidRDefault="000B21DE" w:rsidP="007322D4">
          <w:pPr>
            <w:sectPr w:rsidR="005754E0" w:rsidRPr="00501E9B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501E9B"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79E73AAE" w14:textId="17B417FB" w:rsidR="007322D4" w:rsidRPr="00501E9B" w:rsidRDefault="007322D4" w:rsidP="007322D4">
      <w:pPr>
        <w:pStyle w:val="Kop1"/>
      </w:pPr>
      <w:bookmarkStart w:id="0" w:name="_Toc449617732"/>
      <w:bookmarkStart w:id="1" w:name="_Toc462308360"/>
      <w:r w:rsidRPr="00501E9B">
        <w:lastRenderedPageBreak/>
        <w:t>Kwaliteitshandboek</w:t>
      </w:r>
      <w:bookmarkEnd w:id="0"/>
      <w:bookmarkEnd w:id="1"/>
    </w:p>
    <w:p w14:paraId="7308B300" w14:textId="77777777" w:rsidR="004C6742" w:rsidRPr="00501E9B" w:rsidRDefault="004C6742" w:rsidP="004C6742">
      <w:pPr>
        <w:rPr>
          <w:lang w:eastAsia="nl-NL"/>
        </w:rPr>
      </w:pPr>
    </w:p>
    <w:p w14:paraId="79E73AB4" w14:textId="015B6FB0" w:rsidR="007322D4" w:rsidRPr="00501E9B" w:rsidRDefault="007322D4" w:rsidP="007322D4">
      <w:pPr>
        <w:pStyle w:val="Kop2"/>
        <w:rPr>
          <w:i/>
        </w:rPr>
      </w:pPr>
      <w:bookmarkStart w:id="2" w:name="_Toc462308361"/>
      <w:r w:rsidRPr="00501E9B">
        <w:rPr>
          <w:i/>
        </w:rPr>
        <w:t>De planning van de realisatie en de test</w:t>
      </w:r>
      <w:bookmarkEnd w:id="2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3F138D" w:rsidRPr="00501E9B" w14:paraId="79E73AB6" w14:textId="77777777" w:rsidTr="00D15247">
        <w:tc>
          <w:tcPr>
            <w:tcW w:w="5000" w:type="pct"/>
            <w:gridSpan w:val="4"/>
            <w:shd w:val="clear" w:color="auto" w:fill="BFBFBF"/>
          </w:tcPr>
          <w:p w14:paraId="79E73AB5" w14:textId="77777777" w:rsidR="007322D4" w:rsidRPr="00501E9B" w:rsidRDefault="007322D4" w:rsidP="00D15247">
            <w:pPr>
              <w:rPr>
                <w:b/>
                <w:i/>
              </w:rPr>
            </w:pPr>
            <w:r w:rsidRPr="00501E9B">
              <w:rPr>
                <w:b/>
                <w:i/>
              </w:rPr>
              <w:t>Planning van de realisatie en test</w:t>
            </w:r>
          </w:p>
        </w:tc>
      </w:tr>
      <w:tr w:rsidR="003F138D" w:rsidRPr="00501E9B" w14:paraId="79E73ABB" w14:textId="77777777" w:rsidTr="00D15247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79E73AB7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9E73AB8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9E73AB9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79E73ABA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Tot</w:t>
            </w:r>
          </w:p>
        </w:tc>
      </w:tr>
      <w:tr w:rsidR="003F138D" w:rsidRPr="00501E9B" w14:paraId="79E73AC0" w14:textId="77777777" w:rsidTr="00D15247">
        <w:tc>
          <w:tcPr>
            <w:tcW w:w="1418" w:type="pct"/>
            <w:shd w:val="clear" w:color="auto" w:fill="auto"/>
          </w:tcPr>
          <w:p w14:paraId="79E73ABC" w14:textId="664E366D" w:rsidR="007322D4" w:rsidRPr="00501E9B" w:rsidRDefault="009D1887" w:rsidP="00D15247">
            <w:pPr>
              <w:rPr>
                <w:iCs/>
              </w:rPr>
            </w:pPr>
            <w:r w:rsidRPr="00501E9B">
              <w:rPr>
                <w:iCs/>
              </w:rPr>
              <w:t>Inlogpagina</w:t>
            </w:r>
          </w:p>
        </w:tc>
        <w:tc>
          <w:tcPr>
            <w:tcW w:w="1477" w:type="pct"/>
            <w:shd w:val="clear" w:color="auto" w:fill="auto"/>
          </w:tcPr>
          <w:p w14:paraId="79E73ABD" w14:textId="5F8B4ACA" w:rsidR="007322D4" w:rsidRPr="00501E9B" w:rsidRDefault="009D1887" w:rsidP="00D15247">
            <w:pPr>
              <w:rPr>
                <w:iCs/>
              </w:rPr>
            </w:pPr>
            <w:r w:rsidRPr="00501E9B">
              <w:rPr>
                <w:iCs/>
              </w:rPr>
              <w:t>Dean Michiels</w:t>
            </w:r>
          </w:p>
        </w:tc>
        <w:tc>
          <w:tcPr>
            <w:tcW w:w="996" w:type="pct"/>
            <w:shd w:val="clear" w:color="auto" w:fill="auto"/>
          </w:tcPr>
          <w:p w14:paraId="79E73ABE" w14:textId="34B4B269" w:rsidR="007322D4" w:rsidRPr="00501E9B" w:rsidRDefault="004062C9" w:rsidP="00D15247">
            <w:pPr>
              <w:rPr>
                <w:iCs/>
              </w:rPr>
            </w:pPr>
            <w:r w:rsidRPr="00501E9B">
              <w:rPr>
                <w:iCs/>
              </w:rPr>
              <w:t>0</w:t>
            </w:r>
            <w:r w:rsidR="00D702B6" w:rsidRPr="00501E9B">
              <w:rPr>
                <w:iCs/>
              </w:rPr>
              <w:t>6</w:t>
            </w:r>
            <w:r w:rsidRPr="00501E9B">
              <w:rPr>
                <w:iCs/>
              </w:rPr>
              <w:t>-06</w:t>
            </w:r>
          </w:p>
        </w:tc>
        <w:tc>
          <w:tcPr>
            <w:tcW w:w="1109" w:type="pct"/>
            <w:shd w:val="clear" w:color="auto" w:fill="auto"/>
          </w:tcPr>
          <w:p w14:paraId="79E73ABF" w14:textId="3E593091" w:rsidR="007322D4" w:rsidRPr="00501E9B" w:rsidRDefault="00D702B6" w:rsidP="00D15247">
            <w:pPr>
              <w:rPr>
                <w:i/>
              </w:rPr>
            </w:pPr>
            <w:r w:rsidRPr="00501E9B">
              <w:rPr>
                <w:i/>
              </w:rPr>
              <w:t>08</w:t>
            </w:r>
            <w:r w:rsidR="004062C9" w:rsidRPr="00501E9B">
              <w:rPr>
                <w:i/>
              </w:rPr>
              <w:t>-06</w:t>
            </w:r>
          </w:p>
        </w:tc>
      </w:tr>
      <w:tr w:rsidR="003F138D" w:rsidRPr="00501E9B" w14:paraId="11A58C8E" w14:textId="77777777" w:rsidTr="00D15247">
        <w:tc>
          <w:tcPr>
            <w:tcW w:w="1418" w:type="pct"/>
            <w:shd w:val="clear" w:color="auto" w:fill="auto"/>
          </w:tcPr>
          <w:p w14:paraId="4F6F748C" w14:textId="74AF86A6" w:rsidR="00DB29DB" w:rsidRPr="00501E9B" w:rsidRDefault="00DB29DB" w:rsidP="00D15247">
            <w:pPr>
              <w:rPr>
                <w:iCs/>
              </w:rPr>
            </w:pPr>
            <w:r w:rsidRPr="00501E9B">
              <w:rPr>
                <w:iCs/>
              </w:rPr>
              <w:t>Registrer</w:t>
            </w:r>
            <w:r w:rsidR="001E72CE" w:rsidRPr="00501E9B">
              <w:rPr>
                <w:iCs/>
              </w:rPr>
              <w:t>en</w:t>
            </w:r>
          </w:p>
        </w:tc>
        <w:tc>
          <w:tcPr>
            <w:tcW w:w="1477" w:type="pct"/>
            <w:shd w:val="clear" w:color="auto" w:fill="auto"/>
          </w:tcPr>
          <w:p w14:paraId="01D6EF43" w14:textId="5DBD702C" w:rsidR="00DB29DB" w:rsidRPr="00501E9B" w:rsidRDefault="001E72CE" w:rsidP="00D15247">
            <w:pPr>
              <w:rPr>
                <w:iCs/>
              </w:rPr>
            </w:pPr>
            <w:r w:rsidRPr="00501E9B">
              <w:rPr>
                <w:iCs/>
              </w:rPr>
              <w:t>Dean Michiels</w:t>
            </w:r>
          </w:p>
        </w:tc>
        <w:tc>
          <w:tcPr>
            <w:tcW w:w="996" w:type="pct"/>
            <w:shd w:val="clear" w:color="auto" w:fill="auto"/>
          </w:tcPr>
          <w:p w14:paraId="2DA58CFF" w14:textId="3C4C584D" w:rsidR="00DB29DB" w:rsidRPr="00501E9B" w:rsidRDefault="001E72CE" w:rsidP="00D15247">
            <w:pPr>
              <w:rPr>
                <w:iCs/>
              </w:rPr>
            </w:pPr>
            <w:r w:rsidRPr="00501E9B">
              <w:rPr>
                <w:iCs/>
              </w:rPr>
              <w:t>08-06</w:t>
            </w:r>
          </w:p>
        </w:tc>
        <w:tc>
          <w:tcPr>
            <w:tcW w:w="1109" w:type="pct"/>
            <w:shd w:val="clear" w:color="auto" w:fill="auto"/>
          </w:tcPr>
          <w:p w14:paraId="431EDA32" w14:textId="7E93DF9F" w:rsidR="00DB29DB" w:rsidRPr="00501E9B" w:rsidRDefault="001E72CE" w:rsidP="00D15247">
            <w:pPr>
              <w:rPr>
                <w:iCs/>
              </w:rPr>
            </w:pPr>
            <w:r w:rsidRPr="00501E9B">
              <w:rPr>
                <w:iCs/>
              </w:rPr>
              <w:t>09-06</w:t>
            </w:r>
          </w:p>
        </w:tc>
      </w:tr>
      <w:tr w:rsidR="003F138D" w:rsidRPr="00501E9B" w14:paraId="79E73AC5" w14:textId="77777777" w:rsidTr="00D15247">
        <w:tc>
          <w:tcPr>
            <w:tcW w:w="1418" w:type="pct"/>
            <w:shd w:val="clear" w:color="auto" w:fill="auto"/>
          </w:tcPr>
          <w:p w14:paraId="79E73AC1" w14:textId="351EC37F" w:rsidR="007322D4" w:rsidRPr="00501E9B" w:rsidRDefault="00EB24CB" w:rsidP="00D15247">
            <w:pPr>
              <w:rPr>
                <w:iCs/>
              </w:rPr>
            </w:pPr>
            <w:r w:rsidRPr="00501E9B">
              <w:rPr>
                <w:iCs/>
              </w:rPr>
              <w:t>Projectpagina</w:t>
            </w:r>
          </w:p>
        </w:tc>
        <w:tc>
          <w:tcPr>
            <w:tcW w:w="1477" w:type="pct"/>
            <w:shd w:val="clear" w:color="auto" w:fill="auto"/>
          </w:tcPr>
          <w:p w14:paraId="79E73AC2" w14:textId="38A6591E" w:rsidR="007322D4" w:rsidRPr="00501E9B" w:rsidRDefault="00EB24CB" w:rsidP="00D15247">
            <w:pPr>
              <w:rPr>
                <w:iCs/>
              </w:rPr>
            </w:pPr>
            <w:r w:rsidRPr="00501E9B">
              <w:rPr>
                <w:iCs/>
              </w:rPr>
              <w:t>Volkan Welp</w:t>
            </w:r>
          </w:p>
        </w:tc>
        <w:tc>
          <w:tcPr>
            <w:tcW w:w="996" w:type="pct"/>
            <w:shd w:val="clear" w:color="auto" w:fill="auto"/>
          </w:tcPr>
          <w:p w14:paraId="79E73AC3" w14:textId="6566FA70" w:rsidR="007322D4" w:rsidRPr="00501E9B" w:rsidRDefault="00D702B6" w:rsidP="00D15247">
            <w:pPr>
              <w:rPr>
                <w:iCs/>
              </w:rPr>
            </w:pPr>
            <w:r w:rsidRPr="00501E9B">
              <w:rPr>
                <w:iCs/>
              </w:rPr>
              <w:t>09</w:t>
            </w:r>
            <w:r w:rsidR="00EB24CB" w:rsidRPr="00501E9B">
              <w:rPr>
                <w:iCs/>
              </w:rPr>
              <w:t>-06</w:t>
            </w:r>
          </w:p>
        </w:tc>
        <w:tc>
          <w:tcPr>
            <w:tcW w:w="1109" w:type="pct"/>
            <w:shd w:val="clear" w:color="auto" w:fill="auto"/>
          </w:tcPr>
          <w:p w14:paraId="79E73AC4" w14:textId="2C49E989" w:rsidR="007322D4" w:rsidRPr="00501E9B" w:rsidRDefault="00D702B6" w:rsidP="00D15247">
            <w:pPr>
              <w:rPr>
                <w:iCs/>
              </w:rPr>
            </w:pPr>
            <w:r w:rsidRPr="00501E9B">
              <w:rPr>
                <w:iCs/>
              </w:rPr>
              <w:t>1</w:t>
            </w:r>
            <w:r w:rsidR="00EB35DA" w:rsidRPr="00501E9B">
              <w:rPr>
                <w:iCs/>
              </w:rPr>
              <w:t>5</w:t>
            </w:r>
            <w:r w:rsidR="00820F70" w:rsidRPr="00501E9B">
              <w:rPr>
                <w:iCs/>
              </w:rPr>
              <w:t>-06</w:t>
            </w:r>
          </w:p>
        </w:tc>
      </w:tr>
      <w:tr w:rsidR="00EB35DA" w:rsidRPr="00501E9B" w14:paraId="1BA672EE" w14:textId="77777777" w:rsidTr="00D15247">
        <w:tc>
          <w:tcPr>
            <w:tcW w:w="1418" w:type="pct"/>
            <w:shd w:val="clear" w:color="auto" w:fill="auto"/>
          </w:tcPr>
          <w:p w14:paraId="5ECA2DB1" w14:textId="177C3C29" w:rsidR="00EB35DA" w:rsidRPr="00501E9B" w:rsidRDefault="00EB35DA" w:rsidP="00D15247">
            <w:pPr>
              <w:rPr>
                <w:iCs/>
              </w:rPr>
            </w:pPr>
            <w:r w:rsidRPr="00501E9B">
              <w:rPr>
                <w:iCs/>
              </w:rPr>
              <w:t>Maak en verwijder projecten</w:t>
            </w:r>
          </w:p>
        </w:tc>
        <w:tc>
          <w:tcPr>
            <w:tcW w:w="1477" w:type="pct"/>
            <w:shd w:val="clear" w:color="auto" w:fill="auto"/>
          </w:tcPr>
          <w:p w14:paraId="0D47DA43" w14:textId="2EA81575" w:rsidR="00EB35DA" w:rsidRPr="00501E9B" w:rsidRDefault="00EB35DA" w:rsidP="00D15247">
            <w:pPr>
              <w:rPr>
                <w:iCs/>
              </w:rPr>
            </w:pPr>
            <w:r w:rsidRPr="00501E9B">
              <w:rPr>
                <w:iCs/>
              </w:rPr>
              <w:t>Volkan Welp</w:t>
            </w:r>
          </w:p>
        </w:tc>
        <w:tc>
          <w:tcPr>
            <w:tcW w:w="996" w:type="pct"/>
            <w:shd w:val="clear" w:color="auto" w:fill="auto"/>
          </w:tcPr>
          <w:p w14:paraId="188CF297" w14:textId="4E3B3642" w:rsidR="00EB35DA" w:rsidRPr="00501E9B" w:rsidRDefault="00EB35DA" w:rsidP="00D15247">
            <w:pPr>
              <w:rPr>
                <w:iCs/>
              </w:rPr>
            </w:pPr>
            <w:r w:rsidRPr="00501E9B">
              <w:rPr>
                <w:iCs/>
              </w:rPr>
              <w:t>15-06</w:t>
            </w:r>
          </w:p>
        </w:tc>
        <w:tc>
          <w:tcPr>
            <w:tcW w:w="1109" w:type="pct"/>
            <w:shd w:val="clear" w:color="auto" w:fill="auto"/>
          </w:tcPr>
          <w:p w14:paraId="724351CF" w14:textId="0CE31473" w:rsidR="00EB35DA" w:rsidRPr="00501E9B" w:rsidRDefault="00EB35DA" w:rsidP="00D15247">
            <w:pPr>
              <w:rPr>
                <w:iCs/>
              </w:rPr>
            </w:pPr>
            <w:r w:rsidRPr="00501E9B">
              <w:rPr>
                <w:iCs/>
              </w:rPr>
              <w:t>17-06</w:t>
            </w:r>
          </w:p>
        </w:tc>
      </w:tr>
      <w:tr w:rsidR="00EB35DA" w:rsidRPr="00501E9B" w14:paraId="5A53E6D2" w14:textId="77777777" w:rsidTr="00D15247">
        <w:tc>
          <w:tcPr>
            <w:tcW w:w="1418" w:type="pct"/>
            <w:shd w:val="clear" w:color="auto" w:fill="auto"/>
          </w:tcPr>
          <w:p w14:paraId="36FFF82D" w14:textId="1BD57AD3" w:rsidR="00EB35DA" w:rsidRPr="00501E9B" w:rsidRDefault="00594FDF" w:rsidP="00D15247">
            <w:pPr>
              <w:rPr>
                <w:iCs/>
              </w:rPr>
            </w:pPr>
            <w:proofErr w:type="spellStart"/>
            <w:r w:rsidRPr="00501E9B">
              <w:rPr>
                <w:iCs/>
              </w:rPr>
              <w:t>Gebruikerbeheer</w:t>
            </w:r>
            <w:proofErr w:type="spellEnd"/>
          </w:p>
        </w:tc>
        <w:tc>
          <w:tcPr>
            <w:tcW w:w="1477" w:type="pct"/>
            <w:shd w:val="clear" w:color="auto" w:fill="auto"/>
          </w:tcPr>
          <w:p w14:paraId="14E0A241" w14:textId="2C3B954D" w:rsidR="00EB35DA" w:rsidRPr="00501E9B" w:rsidRDefault="00594FDF" w:rsidP="00D15247">
            <w:pPr>
              <w:rPr>
                <w:iCs/>
              </w:rPr>
            </w:pPr>
            <w:r w:rsidRPr="00501E9B">
              <w:rPr>
                <w:iCs/>
              </w:rPr>
              <w:t>Volkan Welp</w:t>
            </w:r>
          </w:p>
        </w:tc>
        <w:tc>
          <w:tcPr>
            <w:tcW w:w="996" w:type="pct"/>
            <w:shd w:val="clear" w:color="auto" w:fill="auto"/>
          </w:tcPr>
          <w:p w14:paraId="08BD4B2B" w14:textId="1DBA197C" w:rsidR="00EB35DA" w:rsidRPr="00501E9B" w:rsidRDefault="00594FDF" w:rsidP="00D15247">
            <w:pPr>
              <w:rPr>
                <w:iCs/>
              </w:rPr>
            </w:pPr>
            <w:r w:rsidRPr="00501E9B">
              <w:rPr>
                <w:iCs/>
              </w:rPr>
              <w:t>17-06</w:t>
            </w:r>
          </w:p>
        </w:tc>
        <w:tc>
          <w:tcPr>
            <w:tcW w:w="1109" w:type="pct"/>
            <w:shd w:val="clear" w:color="auto" w:fill="auto"/>
          </w:tcPr>
          <w:p w14:paraId="60F962E5" w14:textId="376DB804" w:rsidR="00EB35DA" w:rsidRPr="00501E9B" w:rsidRDefault="00594FDF" w:rsidP="00D15247">
            <w:pPr>
              <w:rPr>
                <w:iCs/>
              </w:rPr>
            </w:pPr>
            <w:r w:rsidRPr="00501E9B">
              <w:rPr>
                <w:iCs/>
              </w:rPr>
              <w:t>17-06</w:t>
            </w:r>
          </w:p>
        </w:tc>
      </w:tr>
      <w:tr w:rsidR="00594FDF" w:rsidRPr="00501E9B" w14:paraId="32C14842" w14:textId="77777777" w:rsidTr="00D15247">
        <w:tc>
          <w:tcPr>
            <w:tcW w:w="1418" w:type="pct"/>
            <w:shd w:val="clear" w:color="auto" w:fill="auto"/>
          </w:tcPr>
          <w:p w14:paraId="62FBEB74" w14:textId="74136355" w:rsidR="00594FDF" w:rsidRPr="00501E9B" w:rsidRDefault="00594FDF" w:rsidP="00D15247">
            <w:pPr>
              <w:rPr>
                <w:iCs/>
              </w:rPr>
            </w:pPr>
            <w:r w:rsidRPr="00501E9B">
              <w:rPr>
                <w:iCs/>
              </w:rPr>
              <w:t>Uploaden en Downloaden</w:t>
            </w:r>
          </w:p>
        </w:tc>
        <w:tc>
          <w:tcPr>
            <w:tcW w:w="1477" w:type="pct"/>
            <w:shd w:val="clear" w:color="auto" w:fill="auto"/>
          </w:tcPr>
          <w:p w14:paraId="7584BDAB" w14:textId="5CD7A0D2" w:rsidR="00594FDF" w:rsidRPr="00501E9B" w:rsidRDefault="00594FDF" w:rsidP="00D15247">
            <w:pPr>
              <w:rPr>
                <w:iCs/>
              </w:rPr>
            </w:pPr>
            <w:r w:rsidRPr="00501E9B">
              <w:rPr>
                <w:iCs/>
              </w:rPr>
              <w:t>Volkan Welp</w:t>
            </w:r>
          </w:p>
        </w:tc>
        <w:tc>
          <w:tcPr>
            <w:tcW w:w="996" w:type="pct"/>
            <w:shd w:val="clear" w:color="auto" w:fill="auto"/>
          </w:tcPr>
          <w:p w14:paraId="006D44FB" w14:textId="0892FDEE" w:rsidR="00594FDF" w:rsidRPr="00501E9B" w:rsidRDefault="0008176C" w:rsidP="00D15247">
            <w:pPr>
              <w:rPr>
                <w:iCs/>
              </w:rPr>
            </w:pPr>
            <w:r w:rsidRPr="00501E9B">
              <w:rPr>
                <w:iCs/>
              </w:rPr>
              <w:t>18-06</w:t>
            </w:r>
          </w:p>
        </w:tc>
        <w:tc>
          <w:tcPr>
            <w:tcW w:w="1109" w:type="pct"/>
            <w:shd w:val="clear" w:color="auto" w:fill="auto"/>
          </w:tcPr>
          <w:p w14:paraId="7AFC0E66" w14:textId="6EF0221F" w:rsidR="00594FDF" w:rsidRPr="00501E9B" w:rsidRDefault="0008176C" w:rsidP="00D15247">
            <w:pPr>
              <w:rPr>
                <w:iCs/>
              </w:rPr>
            </w:pPr>
            <w:r w:rsidRPr="00501E9B">
              <w:rPr>
                <w:iCs/>
              </w:rPr>
              <w:t>19-06</w:t>
            </w:r>
          </w:p>
        </w:tc>
      </w:tr>
      <w:tr w:rsidR="00DC2B94" w:rsidRPr="00501E9B" w14:paraId="3C74DD03" w14:textId="77777777" w:rsidTr="00D15247">
        <w:tc>
          <w:tcPr>
            <w:tcW w:w="1418" w:type="pct"/>
            <w:shd w:val="clear" w:color="auto" w:fill="auto"/>
          </w:tcPr>
          <w:p w14:paraId="5C3493F2" w14:textId="69A9F5D5" w:rsidR="00DC2B94" w:rsidRPr="00501E9B" w:rsidRDefault="00DC2B94" w:rsidP="00D15247">
            <w:pPr>
              <w:rPr>
                <w:iCs/>
              </w:rPr>
            </w:pPr>
            <w:r w:rsidRPr="00501E9B">
              <w:rPr>
                <w:iCs/>
              </w:rPr>
              <w:t>Contactpagina</w:t>
            </w:r>
          </w:p>
        </w:tc>
        <w:tc>
          <w:tcPr>
            <w:tcW w:w="1477" w:type="pct"/>
            <w:shd w:val="clear" w:color="auto" w:fill="auto"/>
          </w:tcPr>
          <w:p w14:paraId="681C8B45" w14:textId="2168CFFE" w:rsidR="00DC2B94" w:rsidRPr="00501E9B" w:rsidRDefault="00DC2B94" w:rsidP="00D15247">
            <w:pPr>
              <w:rPr>
                <w:iCs/>
              </w:rPr>
            </w:pPr>
            <w:r w:rsidRPr="00501E9B">
              <w:rPr>
                <w:iCs/>
              </w:rPr>
              <w:t>Dean Michiels</w:t>
            </w:r>
          </w:p>
        </w:tc>
        <w:tc>
          <w:tcPr>
            <w:tcW w:w="996" w:type="pct"/>
            <w:shd w:val="clear" w:color="auto" w:fill="auto"/>
          </w:tcPr>
          <w:p w14:paraId="2A17C689" w14:textId="07397833" w:rsidR="00DC2B94" w:rsidRPr="00501E9B" w:rsidRDefault="0008176C" w:rsidP="00D15247">
            <w:pPr>
              <w:rPr>
                <w:iCs/>
              </w:rPr>
            </w:pPr>
            <w:r w:rsidRPr="00501E9B">
              <w:rPr>
                <w:iCs/>
              </w:rPr>
              <w:t>19</w:t>
            </w:r>
            <w:r w:rsidR="00D702B6" w:rsidRPr="00501E9B">
              <w:rPr>
                <w:iCs/>
              </w:rPr>
              <w:t>-06</w:t>
            </w:r>
          </w:p>
        </w:tc>
        <w:tc>
          <w:tcPr>
            <w:tcW w:w="1109" w:type="pct"/>
            <w:shd w:val="clear" w:color="auto" w:fill="auto"/>
          </w:tcPr>
          <w:p w14:paraId="6D2841E5" w14:textId="2F9809C9" w:rsidR="00DC2B94" w:rsidRPr="00501E9B" w:rsidRDefault="0008176C" w:rsidP="00D15247">
            <w:pPr>
              <w:rPr>
                <w:iCs/>
              </w:rPr>
            </w:pPr>
            <w:r w:rsidRPr="00501E9B">
              <w:rPr>
                <w:iCs/>
              </w:rPr>
              <w:t>19</w:t>
            </w:r>
            <w:r w:rsidR="00D702B6" w:rsidRPr="00501E9B">
              <w:rPr>
                <w:iCs/>
              </w:rPr>
              <w:t>-06</w:t>
            </w:r>
          </w:p>
        </w:tc>
      </w:tr>
      <w:tr w:rsidR="003F138D" w:rsidRPr="00501E9B" w14:paraId="79E73ACA" w14:textId="77777777" w:rsidTr="00D15247">
        <w:tc>
          <w:tcPr>
            <w:tcW w:w="1418" w:type="pct"/>
            <w:shd w:val="clear" w:color="auto" w:fill="auto"/>
          </w:tcPr>
          <w:p w14:paraId="79E73AC6" w14:textId="77370D23" w:rsidR="007322D4" w:rsidRPr="00501E9B" w:rsidRDefault="00820F70" w:rsidP="00D15247">
            <w:pPr>
              <w:rPr>
                <w:iCs/>
              </w:rPr>
            </w:pPr>
            <w:r w:rsidRPr="00501E9B">
              <w:rPr>
                <w:iCs/>
              </w:rPr>
              <w:t>Homepagina</w:t>
            </w:r>
          </w:p>
        </w:tc>
        <w:tc>
          <w:tcPr>
            <w:tcW w:w="1477" w:type="pct"/>
            <w:shd w:val="clear" w:color="auto" w:fill="auto"/>
          </w:tcPr>
          <w:p w14:paraId="79E73AC7" w14:textId="150DBBB1" w:rsidR="007322D4" w:rsidRPr="00501E9B" w:rsidRDefault="00820F70" w:rsidP="00D15247">
            <w:pPr>
              <w:rPr>
                <w:iCs/>
              </w:rPr>
            </w:pPr>
            <w:r w:rsidRPr="00501E9B">
              <w:rPr>
                <w:iCs/>
              </w:rPr>
              <w:t>Dean Michiels</w:t>
            </w:r>
          </w:p>
        </w:tc>
        <w:tc>
          <w:tcPr>
            <w:tcW w:w="996" w:type="pct"/>
            <w:shd w:val="clear" w:color="auto" w:fill="auto"/>
          </w:tcPr>
          <w:p w14:paraId="79E73AC8" w14:textId="72CEF941" w:rsidR="007322D4" w:rsidRPr="00501E9B" w:rsidRDefault="0008176C" w:rsidP="00D15247">
            <w:pPr>
              <w:rPr>
                <w:iCs/>
              </w:rPr>
            </w:pPr>
            <w:r w:rsidRPr="00501E9B">
              <w:rPr>
                <w:iCs/>
              </w:rPr>
              <w:t>19</w:t>
            </w:r>
            <w:r w:rsidR="00DC2B94" w:rsidRPr="00501E9B">
              <w:rPr>
                <w:iCs/>
              </w:rPr>
              <w:t>-06</w:t>
            </w:r>
          </w:p>
        </w:tc>
        <w:tc>
          <w:tcPr>
            <w:tcW w:w="1109" w:type="pct"/>
            <w:shd w:val="clear" w:color="auto" w:fill="auto"/>
          </w:tcPr>
          <w:p w14:paraId="79E73AC9" w14:textId="6BF8CB61" w:rsidR="007322D4" w:rsidRPr="00501E9B" w:rsidRDefault="0008176C" w:rsidP="00D15247">
            <w:pPr>
              <w:rPr>
                <w:iCs/>
              </w:rPr>
            </w:pPr>
            <w:r w:rsidRPr="00501E9B">
              <w:rPr>
                <w:iCs/>
              </w:rPr>
              <w:t>19</w:t>
            </w:r>
            <w:r w:rsidR="00DC2B94" w:rsidRPr="00501E9B">
              <w:rPr>
                <w:iCs/>
              </w:rPr>
              <w:t>-06</w:t>
            </w:r>
          </w:p>
        </w:tc>
      </w:tr>
    </w:tbl>
    <w:p w14:paraId="1DD5CA9A" w14:textId="77777777" w:rsidR="00756880" w:rsidRPr="00501E9B" w:rsidRDefault="00756880" w:rsidP="00756880">
      <w:pPr>
        <w:pStyle w:val="Kop2"/>
        <w:numPr>
          <w:ilvl w:val="0"/>
          <w:numId w:val="0"/>
        </w:numPr>
        <w:ind w:left="720"/>
        <w:rPr>
          <w:i/>
        </w:rPr>
      </w:pPr>
      <w:bookmarkStart w:id="3" w:name="_Toc462308362"/>
    </w:p>
    <w:p w14:paraId="79E73ACC" w14:textId="33181E83" w:rsidR="007322D4" w:rsidRPr="00501E9B" w:rsidRDefault="007322D4" w:rsidP="007322D4">
      <w:pPr>
        <w:pStyle w:val="Kop2"/>
        <w:rPr>
          <w:i/>
        </w:rPr>
      </w:pPr>
      <w:r w:rsidRPr="00501E9B">
        <w:rPr>
          <w:i/>
        </w:rPr>
        <w:t>De realisatie</w:t>
      </w:r>
      <w:bookmarkEnd w:id="3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3832"/>
        <w:gridCol w:w="1625"/>
      </w:tblGrid>
      <w:tr w:rsidR="003F138D" w:rsidRPr="00501E9B" w14:paraId="79E73ACE" w14:textId="77777777" w:rsidTr="00D15247">
        <w:tc>
          <w:tcPr>
            <w:tcW w:w="5000" w:type="pct"/>
            <w:gridSpan w:val="3"/>
            <w:shd w:val="clear" w:color="auto" w:fill="BFBFBF"/>
          </w:tcPr>
          <w:p w14:paraId="79E73ACD" w14:textId="77777777" w:rsidR="007322D4" w:rsidRPr="00501E9B" w:rsidRDefault="007322D4" w:rsidP="00D15247">
            <w:pPr>
              <w:rPr>
                <w:b/>
                <w:i/>
              </w:rPr>
            </w:pPr>
            <w:r w:rsidRPr="00501E9B">
              <w:rPr>
                <w:b/>
                <w:i/>
              </w:rPr>
              <w:t>Realisatie</w:t>
            </w:r>
          </w:p>
        </w:tc>
      </w:tr>
      <w:tr w:rsidR="003F138D" w:rsidRPr="00501E9B" w14:paraId="79E73AD2" w14:textId="77777777" w:rsidTr="00D15247">
        <w:tc>
          <w:tcPr>
            <w:tcW w:w="2028" w:type="pct"/>
            <w:tcBorders>
              <w:right w:val="single" w:sz="4" w:space="0" w:color="auto"/>
            </w:tcBorders>
            <w:shd w:val="clear" w:color="auto" w:fill="BFBFBF"/>
          </w:tcPr>
          <w:p w14:paraId="79E73ACF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Onderdeel / Scherm / Venster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9E73AD0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Programmeur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BFBFBF"/>
          </w:tcPr>
          <w:p w14:paraId="79E73AD1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Klaar op</w:t>
            </w:r>
          </w:p>
        </w:tc>
      </w:tr>
      <w:tr w:rsidR="003F138D" w:rsidRPr="00501E9B" w14:paraId="1D42C217" w14:textId="77777777" w:rsidTr="00B9249C">
        <w:tc>
          <w:tcPr>
            <w:tcW w:w="2028" w:type="pct"/>
            <w:tcBorders>
              <w:right w:val="single" w:sz="4" w:space="0" w:color="auto"/>
            </w:tcBorders>
            <w:shd w:val="clear" w:color="auto" w:fill="auto"/>
          </w:tcPr>
          <w:p w14:paraId="20ED07A2" w14:textId="7DD9C474" w:rsidR="00B9249C" w:rsidRPr="00501E9B" w:rsidRDefault="00B9249C" w:rsidP="00B9249C">
            <w:pPr>
              <w:rPr>
                <w:i/>
              </w:rPr>
            </w:pPr>
            <w:r w:rsidRPr="00501E9B">
              <w:rPr>
                <w:iCs/>
              </w:rPr>
              <w:t>Inlogpagina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4A99B5" w14:textId="26528736" w:rsidR="00B9249C" w:rsidRPr="00501E9B" w:rsidRDefault="00B9249C" w:rsidP="00B9249C">
            <w:pPr>
              <w:rPr>
                <w:i/>
              </w:rPr>
            </w:pPr>
            <w:r w:rsidRPr="00501E9B">
              <w:rPr>
                <w:iCs/>
              </w:rPr>
              <w:t>Dean Michiels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auto"/>
          </w:tcPr>
          <w:p w14:paraId="08F79604" w14:textId="4006EC92" w:rsidR="00B9249C" w:rsidRPr="00501E9B" w:rsidRDefault="00CD3E78" w:rsidP="00B9249C">
            <w:pPr>
              <w:rPr>
                <w:i/>
              </w:rPr>
            </w:pPr>
            <w:r w:rsidRPr="00501E9B">
              <w:rPr>
                <w:i/>
              </w:rPr>
              <w:t>08-06</w:t>
            </w:r>
          </w:p>
        </w:tc>
      </w:tr>
      <w:tr w:rsidR="003F138D" w:rsidRPr="00501E9B" w14:paraId="5C5ECC3E" w14:textId="77777777" w:rsidTr="00B9249C">
        <w:tc>
          <w:tcPr>
            <w:tcW w:w="2028" w:type="pct"/>
            <w:tcBorders>
              <w:right w:val="single" w:sz="4" w:space="0" w:color="auto"/>
            </w:tcBorders>
            <w:shd w:val="clear" w:color="auto" w:fill="auto"/>
          </w:tcPr>
          <w:p w14:paraId="23A0D436" w14:textId="3BCE4BAD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Registreren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F9D0E4" w14:textId="743A0DED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Dean Michiels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auto"/>
          </w:tcPr>
          <w:p w14:paraId="69CF9A49" w14:textId="72A66087" w:rsidR="00B9249C" w:rsidRPr="00501E9B" w:rsidRDefault="00CD3E78" w:rsidP="00B9249C">
            <w:pPr>
              <w:rPr>
                <w:i/>
              </w:rPr>
            </w:pPr>
            <w:r w:rsidRPr="00501E9B">
              <w:rPr>
                <w:i/>
              </w:rPr>
              <w:t>09-06</w:t>
            </w:r>
          </w:p>
        </w:tc>
      </w:tr>
      <w:tr w:rsidR="003F138D" w:rsidRPr="00501E9B" w14:paraId="1D1D69F5" w14:textId="77777777" w:rsidTr="00B9249C">
        <w:tc>
          <w:tcPr>
            <w:tcW w:w="2028" w:type="pct"/>
            <w:tcBorders>
              <w:right w:val="single" w:sz="4" w:space="0" w:color="auto"/>
            </w:tcBorders>
            <w:shd w:val="clear" w:color="auto" w:fill="auto"/>
          </w:tcPr>
          <w:p w14:paraId="431C2DEC" w14:textId="0C76B027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Projectpagina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1A826A" w14:textId="40507AF8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Volkan Welp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auto"/>
          </w:tcPr>
          <w:p w14:paraId="3309E185" w14:textId="2EB82A53" w:rsidR="00B9249C" w:rsidRPr="00501E9B" w:rsidRDefault="00CD3E78" w:rsidP="00B9249C">
            <w:pPr>
              <w:rPr>
                <w:i/>
              </w:rPr>
            </w:pPr>
            <w:r w:rsidRPr="00501E9B">
              <w:rPr>
                <w:i/>
              </w:rPr>
              <w:t>18-06</w:t>
            </w:r>
          </w:p>
        </w:tc>
      </w:tr>
      <w:tr w:rsidR="003F138D" w:rsidRPr="00501E9B" w14:paraId="6F31FC69" w14:textId="77777777" w:rsidTr="00B9249C">
        <w:tc>
          <w:tcPr>
            <w:tcW w:w="2028" w:type="pct"/>
            <w:tcBorders>
              <w:right w:val="single" w:sz="4" w:space="0" w:color="auto"/>
            </w:tcBorders>
            <w:shd w:val="clear" w:color="auto" w:fill="auto"/>
          </w:tcPr>
          <w:p w14:paraId="07411116" w14:textId="6BAD4B6B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Maak en verwijder projecten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393EC0" w14:textId="72332AB3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Volkan Welp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auto"/>
          </w:tcPr>
          <w:p w14:paraId="3D2929B6" w14:textId="4387D5A0" w:rsidR="00B9249C" w:rsidRPr="00501E9B" w:rsidRDefault="00CD3E78" w:rsidP="00B9249C">
            <w:pPr>
              <w:rPr>
                <w:i/>
              </w:rPr>
            </w:pPr>
            <w:r w:rsidRPr="00501E9B">
              <w:rPr>
                <w:i/>
              </w:rPr>
              <w:t>18-06</w:t>
            </w:r>
          </w:p>
        </w:tc>
      </w:tr>
      <w:tr w:rsidR="003F138D" w:rsidRPr="00501E9B" w14:paraId="735D2D2A" w14:textId="77777777" w:rsidTr="00B9249C">
        <w:tc>
          <w:tcPr>
            <w:tcW w:w="2028" w:type="pct"/>
            <w:tcBorders>
              <w:right w:val="single" w:sz="4" w:space="0" w:color="auto"/>
            </w:tcBorders>
            <w:shd w:val="clear" w:color="auto" w:fill="auto"/>
          </w:tcPr>
          <w:p w14:paraId="1D5ABCA9" w14:textId="589AACB3" w:rsidR="00B9249C" w:rsidRPr="00501E9B" w:rsidRDefault="00B9249C" w:rsidP="00B9249C">
            <w:pPr>
              <w:rPr>
                <w:iCs/>
              </w:rPr>
            </w:pPr>
            <w:proofErr w:type="spellStart"/>
            <w:r w:rsidRPr="00501E9B">
              <w:rPr>
                <w:iCs/>
              </w:rPr>
              <w:t>Gebruikerbeheer</w:t>
            </w:r>
            <w:proofErr w:type="spellEnd"/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0456D8" w14:textId="40E04663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Volkan Welp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auto"/>
          </w:tcPr>
          <w:p w14:paraId="6A845FD4" w14:textId="77808610" w:rsidR="00B9249C" w:rsidRPr="00501E9B" w:rsidRDefault="00E327E9" w:rsidP="00B9249C">
            <w:pPr>
              <w:rPr>
                <w:i/>
              </w:rPr>
            </w:pPr>
            <w:r w:rsidRPr="00501E9B">
              <w:rPr>
                <w:i/>
              </w:rPr>
              <w:t>19-06</w:t>
            </w:r>
          </w:p>
        </w:tc>
      </w:tr>
      <w:tr w:rsidR="003F138D" w:rsidRPr="00501E9B" w14:paraId="62B104B0" w14:textId="77777777" w:rsidTr="00B9249C">
        <w:tc>
          <w:tcPr>
            <w:tcW w:w="2028" w:type="pct"/>
            <w:tcBorders>
              <w:right w:val="single" w:sz="4" w:space="0" w:color="auto"/>
            </w:tcBorders>
            <w:shd w:val="clear" w:color="auto" w:fill="auto"/>
          </w:tcPr>
          <w:p w14:paraId="56155532" w14:textId="3C0DB74B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Uploaden en Downloaden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72358F" w14:textId="753D8C8A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Volkan Welp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auto"/>
          </w:tcPr>
          <w:p w14:paraId="377D72FC" w14:textId="7BE8884D" w:rsidR="00B9249C" w:rsidRPr="00501E9B" w:rsidRDefault="00E327E9" w:rsidP="00B9249C">
            <w:pPr>
              <w:rPr>
                <w:i/>
              </w:rPr>
            </w:pPr>
            <w:r w:rsidRPr="00501E9B">
              <w:rPr>
                <w:i/>
              </w:rPr>
              <w:t>19-06</w:t>
            </w:r>
          </w:p>
        </w:tc>
      </w:tr>
      <w:tr w:rsidR="003F138D" w:rsidRPr="00501E9B" w14:paraId="5689F6E6" w14:textId="77777777" w:rsidTr="00B9249C">
        <w:tc>
          <w:tcPr>
            <w:tcW w:w="2028" w:type="pct"/>
            <w:tcBorders>
              <w:right w:val="single" w:sz="4" w:space="0" w:color="auto"/>
            </w:tcBorders>
            <w:shd w:val="clear" w:color="auto" w:fill="auto"/>
          </w:tcPr>
          <w:p w14:paraId="10A12B5B" w14:textId="05D1C760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Contactpagina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09044C" w14:textId="5BDA5DFA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Dean Michiels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auto"/>
          </w:tcPr>
          <w:p w14:paraId="7EF6A0F6" w14:textId="70825477" w:rsidR="00B9249C" w:rsidRPr="00501E9B" w:rsidRDefault="00E327E9" w:rsidP="00B9249C">
            <w:pPr>
              <w:rPr>
                <w:i/>
              </w:rPr>
            </w:pPr>
            <w:r w:rsidRPr="00501E9B">
              <w:rPr>
                <w:i/>
              </w:rPr>
              <w:t>19-06</w:t>
            </w:r>
          </w:p>
        </w:tc>
      </w:tr>
      <w:tr w:rsidR="003F138D" w:rsidRPr="00501E9B" w14:paraId="2C238A40" w14:textId="77777777" w:rsidTr="00B9249C">
        <w:tc>
          <w:tcPr>
            <w:tcW w:w="2028" w:type="pct"/>
            <w:tcBorders>
              <w:right w:val="single" w:sz="4" w:space="0" w:color="auto"/>
            </w:tcBorders>
            <w:shd w:val="clear" w:color="auto" w:fill="auto"/>
          </w:tcPr>
          <w:p w14:paraId="18C32393" w14:textId="6A7B891F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Homepagina</w:t>
            </w:r>
          </w:p>
        </w:tc>
        <w:tc>
          <w:tcPr>
            <w:tcW w:w="208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386A8A" w14:textId="20485C3B" w:rsidR="00B9249C" w:rsidRPr="00501E9B" w:rsidRDefault="00B9249C" w:rsidP="00B9249C">
            <w:pPr>
              <w:rPr>
                <w:iCs/>
              </w:rPr>
            </w:pPr>
            <w:r w:rsidRPr="00501E9B">
              <w:rPr>
                <w:iCs/>
              </w:rPr>
              <w:t>Dean Michiels</w:t>
            </w:r>
          </w:p>
        </w:tc>
        <w:tc>
          <w:tcPr>
            <w:tcW w:w="885" w:type="pct"/>
            <w:tcBorders>
              <w:left w:val="single" w:sz="4" w:space="0" w:color="auto"/>
            </w:tcBorders>
            <w:shd w:val="clear" w:color="auto" w:fill="auto"/>
          </w:tcPr>
          <w:p w14:paraId="3C5BE316" w14:textId="70D872B7" w:rsidR="00B9249C" w:rsidRPr="00501E9B" w:rsidRDefault="00E327E9" w:rsidP="00B9249C">
            <w:pPr>
              <w:rPr>
                <w:i/>
              </w:rPr>
            </w:pPr>
            <w:r w:rsidRPr="00501E9B">
              <w:rPr>
                <w:i/>
              </w:rPr>
              <w:t>19-06</w:t>
            </w:r>
          </w:p>
        </w:tc>
      </w:tr>
    </w:tbl>
    <w:p w14:paraId="76382F28" w14:textId="77777777" w:rsidR="00756880" w:rsidRPr="00501E9B" w:rsidRDefault="00756880" w:rsidP="00756880">
      <w:pPr>
        <w:pStyle w:val="Kop2"/>
        <w:numPr>
          <w:ilvl w:val="0"/>
          <w:numId w:val="0"/>
        </w:numPr>
        <w:rPr>
          <w:i/>
        </w:rPr>
      </w:pPr>
      <w:bookmarkStart w:id="4" w:name="_Toc462308363"/>
    </w:p>
    <w:p w14:paraId="79E73AE0" w14:textId="66A47983" w:rsidR="007322D4" w:rsidRPr="00501E9B" w:rsidRDefault="007322D4" w:rsidP="007322D4">
      <w:pPr>
        <w:pStyle w:val="Kop2"/>
        <w:rPr>
          <w:i/>
        </w:rPr>
      </w:pPr>
      <w:r w:rsidRPr="00501E9B">
        <w:rPr>
          <w:i/>
        </w:rPr>
        <w:t>De wijzigingen na de test</w:t>
      </w:r>
      <w:bookmarkEnd w:id="4"/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3F138D" w:rsidRPr="00501E9B" w14:paraId="79E73AE2" w14:textId="77777777" w:rsidTr="00D15247">
        <w:tc>
          <w:tcPr>
            <w:tcW w:w="5000" w:type="pct"/>
            <w:gridSpan w:val="5"/>
            <w:shd w:val="clear" w:color="auto" w:fill="BFBFBF"/>
          </w:tcPr>
          <w:p w14:paraId="79E73AE1" w14:textId="77777777" w:rsidR="007322D4" w:rsidRPr="00501E9B" w:rsidRDefault="007322D4" w:rsidP="00D15247">
            <w:pPr>
              <w:rPr>
                <w:b/>
                <w:i/>
              </w:rPr>
            </w:pPr>
            <w:r w:rsidRPr="00501E9B">
              <w:rPr>
                <w:b/>
                <w:i/>
              </w:rPr>
              <w:t>Wijzigingen</w:t>
            </w:r>
          </w:p>
        </w:tc>
      </w:tr>
      <w:tr w:rsidR="003F138D" w:rsidRPr="00501E9B" w14:paraId="79E73AE8" w14:textId="77777777" w:rsidTr="00F632AB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79E73AE3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9E73AE4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79E73AE5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79E73AE6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Tot</w:t>
            </w:r>
          </w:p>
        </w:tc>
        <w:tc>
          <w:tcPr>
            <w:tcW w:w="1940" w:type="pct"/>
            <w:tcBorders>
              <w:left w:val="single" w:sz="4" w:space="0" w:color="auto"/>
            </w:tcBorders>
            <w:shd w:val="clear" w:color="auto" w:fill="BFBFBF"/>
          </w:tcPr>
          <w:p w14:paraId="79E73AE7" w14:textId="77777777" w:rsidR="007322D4" w:rsidRPr="00501E9B" w:rsidRDefault="007322D4" w:rsidP="00D15247">
            <w:pPr>
              <w:rPr>
                <w:i/>
              </w:rPr>
            </w:pPr>
            <w:r w:rsidRPr="00501E9B">
              <w:rPr>
                <w:i/>
              </w:rPr>
              <w:t>Wijziging</w:t>
            </w:r>
          </w:p>
        </w:tc>
      </w:tr>
      <w:tr w:rsidR="003F138D" w:rsidRPr="00501E9B" w14:paraId="79E73AEE" w14:textId="77777777" w:rsidTr="00F632AB">
        <w:tc>
          <w:tcPr>
            <w:tcW w:w="955" w:type="pct"/>
            <w:shd w:val="clear" w:color="auto" w:fill="auto"/>
          </w:tcPr>
          <w:p w14:paraId="79E73AE9" w14:textId="2F77C2DA" w:rsidR="007322D4" w:rsidRPr="00501E9B" w:rsidRDefault="001E72E5" w:rsidP="00D15247">
            <w:pPr>
              <w:rPr>
                <w:iCs/>
              </w:rPr>
            </w:pPr>
            <w:proofErr w:type="spellStart"/>
            <w:r w:rsidRPr="00501E9B">
              <w:rPr>
                <w:iCs/>
              </w:rPr>
              <w:t>Project.php</w:t>
            </w:r>
            <w:proofErr w:type="spellEnd"/>
          </w:p>
        </w:tc>
        <w:tc>
          <w:tcPr>
            <w:tcW w:w="1109" w:type="pct"/>
            <w:shd w:val="clear" w:color="auto" w:fill="auto"/>
          </w:tcPr>
          <w:p w14:paraId="79E73AEA" w14:textId="742F9A2B" w:rsidR="007322D4" w:rsidRPr="00501E9B" w:rsidRDefault="001E72E5" w:rsidP="00D15247">
            <w:pPr>
              <w:rPr>
                <w:iCs/>
              </w:rPr>
            </w:pPr>
            <w:r w:rsidRPr="00501E9B">
              <w:rPr>
                <w:iCs/>
              </w:rPr>
              <w:t>Volkan Welp</w:t>
            </w:r>
          </w:p>
        </w:tc>
        <w:tc>
          <w:tcPr>
            <w:tcW w:w="525" w:type="pct"/>
            <w:shd w:val="clear" w:color="auto" w:fill="auto"/>
          </w:tcPr>
          <w:p w14:paraId="79E73AEB" w14:textId="4FF0B675" w:rsidR="007322D4" w:rsidRPr="00501E9B" w:rsidRDefault="00387D6D" w:rsidP="00D15247">
            <w:pPr>
              <w:rPr>
                <w:iCs/>
              </w:rPr>
            </w:pPr>
            <w:r w:rsidRPr="00501E9B">
              <w:rPr>
                <w:iCs/>
              </w:rPr>
              <w:t>18-06</w:t>
            </w:r>
          </w:p>
        </w:tc>
        <w:tc>
          <w:tcPr>
            <w:tcW w:w="471" w:type="pct"/>
            <w:shd w:val="clear" w:color="auto" w:fill="auto"/>
          </w:tcPr>
          <w:p w14:paraId="79E73AEC" w14:textId="7FE28BFC" w:rsidR="007322D4" w:rsidRPr="00501E9B" w:rsidRDefault="00387D6D" w:rsidP="00D15247">
            <w:pPr>
              <w:rPr>
                <w:iCs/>
              </w:rPr>
            </w:pPr>
            <w:r w:rsidRPr="00501E9B">
              <w:rPr>
                <w:iCs/>
              </w:rPr>
              <w:t>18-06</w:t>
            </w:r>
          </w:p>
        </w:tc>
        <w:tc>
          <w:tcPr>
            <w:tcW w:w="1940" w:type="pct"/>
            <w:shd w:val="clear" w:color="auto" w:fill="auto"/>
          </w:tcPr>
          <w:p w14:paraId="79E73AED" w14:textId="1320F0E2" w:rsidR="007322D4" w:rsidRPr="00501E9B" w:rsidRDefault="00387D6D" w:rsidP="00D15247">
            <w:pPr>
              <w:rPr>
                <w:iCs/>
              </w:rPr>
            </w:pPr>
            <w:r w:rsidRPr="00501E9B">
              <w:rPr>
                <w:iCs/>
              </w:rPr>
              <w:t>Lengte aanpassen die in de database past</w:t>
            </w:r>
          </w:p>
        </w:tc>
      </w:tr>
    </w:tbl>
    <w:p w14:paraId="79E73AFB" w14:textId="77777777" w:rsidR="007322D4" w:rsidRPr="00501E9B" w:rsidRDefault="007322D4" w:rsidP="007322D4">
      <w:pPr>
        <w:rPr>
          <w:rFonts w:cs="Arial"/>
          <w:b/>
          <w:i/>
          <w:sz w:val="28"/>
          <w:szCs w:val="28"/>
        </w:rPr>
      </w:pPr>
    </w:p>
    <w:p w14:paraId="79E73AFC" w14:textId="77777777" w:rsidR="00E15D68" w:rsidRPr="00501E9B" w:rsidRDefault="00E15D68" w:rsidP="007322D4">
      <w:pPr>
        <w:pStyle w:val="Kop1"/>
        <w:numPr>
          <w:ilvl w:val="0"/>
          <w:numId w:val="0"/>
        </w:numPr>
        <w:rPr>
          <w:rFonts w:ascii="Calibri" w:hAnsi="Calibri"/>
          <w:i/>
        </w:rPr>
      </w:pPr>
    </w:p>
    <w:sectPr w:rsidR="00E15D68" w:rsidRPr="00501E9B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73B03" w14:textId="77777777" w:rsidR="00D555DB" w:rsidRDefault="00D555DB" w:rsidP="00E15D68">
      <w:pPr>
        <w:spacing w:line="240" w:lineRule="auto"/>
      </w:pPr>
      <w:r>
        <w:separator/>
      </w:r>
    </w:p>
  </w:endnote>
  <w:endnote w:type="continuationSeparator" w:id="0">
    <w:p w14:paraId="79E73B04" w14:textId="77777777" w:rsidR="00D555DB" w:rsidRDefault="00D555DB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9295978"/>
      <w:docPartObj>
        <w:docPartGallery w:val="Page Numbers (Bottom of Page)"/>
        <w:docPartUnique/>
      </w:docPartObj>
    </w:sdtPr>
    <w:sdtEndPr/>
    <w:sdtContent>
      <w:p w14:paraId="79E73B07" w14:textId="77777777"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E8C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65263"/>
      <w:docPartObj>
        <w:docPartGallery w:val="Page Numbers (Bottom of Page)"/>
        <w:docPartUnique/>
      </w:docPartObj>
    </w:sdtPr>
    <w:sdtEndPr/>
    <w:sdtContent>
      <w:p w14:paraId="79E73B08" w14:textId="77777777"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1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3B01" w14:textId="77777777" w:rsidR="00D555DB" w:rsidRDefault="00D555DB" w:rsidP="00E15D68">
      <w:pPr>
        <w:spacing w:line="240" w:lineRule="auto"/>
      </w:pPr>
      <w:r>
        <w:separator/>
      </w:r>
    </w:p>
  </w:footnote>
  <w:footnote w:type="continuationSeparator" w:id="0">
    <w:p w14:paraId="79E73B02" w14:textId="77777777" w:rsidR="00D555DB" w:rsidRDefault="00D555DB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3B05" w14:textId="77777777"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3B06" w14:textId="77777777"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14B2F"/>
    <w:rsid w:val="000202AF"/>
    <w:rsid w:val="00041FF0"/>
    <w:rsid w:val="00063DBA"/>
    <w:rsid w:val="0008176C"/>
    <w:rsid w:val="00093764"/>
    <w:rsid w:val="000B21DE"/>
    <w:rsid w:val="000D071E"/>
    <w:rsid w:val="000E73B9"/>
    <w:rsid w:val="00123D3B"/>
    <w:rsid w:val="00124288"/>
    <w:rsid w:val="001577A1"/>
    <w:rsid w:val="001667E5"/>
    <w:rsid w:val="00171C89"/>
    <w:rsid w:val="00181BA8"/>
    <w:rsid w:val="001955AF"/>
    <w:rsid w:val="001A0BD5"/>
    <w:rsid w:val="001A29EC"/>
    <w:rsid w:val="001A7707"/>
    <w:rsid w:val="001B7BD1"/>
    <w:rsid w:val="001D53DC"/>
    <w:rsid w:val="001E72CE"/>
    <w:rsid w:val="001E72E5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87D6D"/>
    <w:rsid w:val="00391DC3"/>
    <w:rsid w:val="003B21D4"/>
    <w:rsid w:val="003C17B0"/>
    <w:rsid w:val="003C6264"/>
    <w:rsid w:val="003C7459"/>
    <w:rsid w:val="003D2F37"/>
    <w:rsid w:val="003F138D"/>
    <w:rsid w:val="004062C9"/>
    <w:rsid w:val="004600C2"/>
    <w:rsid w:val="004A0228"/>
    <w:rsid w:val="004A1FE3"/>
    <w:rsid w:val="004B4AD0"/>
    <w:rsid w:val="004C2C8C"/>
    <w:rsid w:val="004C6742"/>
    <w:rsid w:val="004D2957"/>
    <w:rsid w:val="00501E9B"/>
    <w:rsid w:val="00536932"/>
    <w:rsid w:val="005424FE"/>
    <w:rsid w:val="00544823"/>
    <w:rsid w:val="0056529E"/>
    <w:rsid w:val="00566311"/>
    <w:rsid w:val="005754E0"/>
    <w:rsid w:val="00576C56"/>
    <w:rsid w:val="00582C4C"/>
    <w:rsid w:val="00594FDF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56880"/>
    <w:rsid w:val="00770BA4"/>
    <w:rsid w:val="00793C0F"/>
    <w:rsid w:val="00796C3A"/>
    <w:rsid w:val="007B7004"/>
    <w:rsid w:val="007C223B"/>
    <w:rsid w:val="007C2862"/>
    <w:rsid w:val="007D24C2"/>
    <w:rsid w:val="00800C25"/>
    <w:rsid w:val="00820F70"/>
    <w:rsid w:val="008374F1"/>
    <w:rsid w:val="00845276"/>
    <w:rsid w:val="008C7B2E"/>
    <w:rsid w:val="008D491A"/>
    <w:rsid w:val="009114A3"/>
    <w:rsid w:val="009240D9"/>
    <w:rsid w:val="00944DC1"/>
    <w:rsid w:val="00951387"/>
    <w:rsid w:val="0095360E"/>
    <w:rsid w:val="009572E0"/>
    <w:rsid w:val="009865F0"/>
    <w:rsid w:val="009B6508"/>
    <w:rsid w:val="009D1887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60A58"/>
    <w:rsid w:val="00B73D42"/>
    <w:rsid w:val="00B7520C"/>
    <w:rsid w:val="00B9249C"/>
    <w:rsid w:val="00BC2C6D"/>
    <w:rsid w:val="00BD0DAA"/>
    <w:rsid w:val="00BF329F"/>
    <w:rsid w:val="00C40CE8"/>
    <w:rsid w:val="00CA46B8"/>
    <w:rsid w:val="00CC4E8C"/>
    <w:rsid w:val="00CD3E78"/>
    <w:rsid w:val="00CD5936"/>
    <w:rsid w:val="00D4628A"/>
    <w:rsid w:val="00D54A10"/>
    <w:rsid w:val="00D555DB"/>
    <w:rsid w:val="00D702B6"/>
    <w:rsid w:val="00D741EB"/>
    <w:rsid w:val="00D87D1F"/>
    <w:rsid w:val="00D956AA"/>
    <w:rsid w:val="00DB03A4"/>
    <w:rsid w:val="00DB29DB"/>
    <w:rsid w:val="00DC2B94"/>
    <w:rsid w:val="00DD7D4F"/>
    <w:rsid w:val="00DE0BDA"/>
    <w:rsid w:val="00DF23F0"/>
    <w:rsid w:val="00DF3272"/>
    <w:rsid w:val="00E15D68"/>
    <w:rsid w:val="00E31518"/>
    <w:rsid w:val="00E327E9"/>
    <w:rsid w:val="00EB24CB"/>
    <w:rsid w:val="00EB35DA"/>
    <w:rsid w:val="00ED1BC6"/>
    <w:rsid w:val="00F10EF5"/>
    <w:rsid w:val="00F15E61"/>
    <w:rsid w:val="00F4479B"/>
    <w:rsid w:val="00F47765"/>
    <w:rsid w:val="00F542EC"/>
    <w:rsid w:val="00F632AB"/>
    <w:rsid w:val="00F74BFC"/>
    <w:rsid w:val="00F80CB6"/>
    <w:rsid w:val="00FA51B6"/>
    <w:rsid w:val="00FC3CC5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E73A97"/>
  <w15:docId w15:val="{DAED715C-62F8-4600-A388-14DBB45D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H-KDS2KLPAhVGWRQKHXQ8CS0QjRwIBw&amp;url=http%3A%2F%2Fwww.raamstijn.nl%2Feenblogjeom%2Findex.php%2Flean-six-sigma%2F2101-lean-volgens-dilbert&amp;bvm=bv.133387755,d.ZGg&amp;psig=AFQjCNGyJyGsn3fR1lV-nzNtQdRHKloDPw&amp;ust=1474623965233793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A7F0D-4708-448A-A6DF-000658BFA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37</TotalTime>
  <Pages>4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Configuratieoverzicht</vt:lpstr>
    </vt:vector>
  </TitlesOfParts>
  <Company>Summa ICT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Kwaliteitshandboek</dc:title>
  <dc:subject>Project 00: leerjaar 1, AMO, versie 00</dc:subject>
  <dc:creator>Kelder, Erik</dc:creator>
  <cp:lastModifiedBy>Michiels, Dean</cp:lastModifiedBy>
  <cp:revision>37</cp:revision>
  <dcterms:created xsi:type="dcterms:W3CDTF">2016-09-22T09:58:00Z</dcterms:created>
  <dcterms:modified xsi:type="dcterms:W3CDTF">2021-06-28T18:36:00Z</dcterms:modified>
</cp:coreProperties>
</file>